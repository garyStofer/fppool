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78" w:rsidRDefault="00105578" w:rsidP="00111D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HOW TO HAVE A PARTY AT </w:t>
      </w:r>
      <w:r w:rsidRPr="00111D90">
        <w:rPr>
          <w:b/>
          <w:sz w:val="36"/>
          <w:szCs w:val="36"/>
          <w:u w:val="single"/>
        </w:rPr>
        <w:t xml:space="preserve"> </w:t>
      </w:r>
    </w:p>
    <w:p w:rsidR="00105578" w:rsidRPr="00F57934" w:rsidRDefault="00105578" w:rsidP="00F57934">
      <w:pPr>
        <w:jc w:val="center"/>
        <w:rPr>
          <w:b/>
          <w:sz w:val="36"/>
          <w:szCs w:val="36"/>
          <w:u w:val="single"/>
        </w:rPr>
      </w:pPr>
      <w:smartTag w:uri="urn:schemas-microsoft-com:office:smarttags" w:element="PlaceType">
        <w:smartTag w:uri="urn:schemas-microsoft-com:office:smarttags" w:element="place">
          <w:r w:rsidRPr="00111D90">
            <w:rPr>
              <w:b/>
              <w:sz w:val="36"/>
              <w:szCs w:val="36"/>
              <w:u w:val="single"/>
            </w:rPr>
            <w:t>FOREST</w:t>
          </w:r>
        </w:smartTag>
        <w:r w:rsidRPr="00111D90">
          <w:rPr>
            <w:b/>
            <w:sz w:val="36"/>
            <w:szCs w:val="36"/>
            <w:u w:val="single"/>
          </w:rPr>
          <w:t xml:space="preserve"> </w:t>
        </w:r>
        <w:smartTag w:uri="urn:schemas-microsoft-com:office:smarttags" w:element="PlaceType">
          <w:r w:rsidRPr="00111D90">
            <w:rPr>
              <w:b/>
              <w:sz w:val="36"/>
              <w:szCs w:val="36"/>
              <w:u w:val="single"/>
            </w:rPr>
            <w:t>PARK</w:t>
          </w:r>
        </w:smartTag>
      </w:smartTag>
      <w:r>
        <w:rPr>
          <w:b/>
          <w:sz w:val="36"/>
          <w:szCs w:val="36"/>
          <w:u w:val="single"/>
        </w:rPr>
        <w:t>!</w:t>
      </w:r>
    </w:p>
    <w:p w:rsidR="00105578" w:rsidRDefault="00105578" w:rsidP="00111D90">
      <w:pPr>
        <w:jc w:val="center"/>
        <w:rPr>
          <w:sz w:val="36"/>
          <w:szCs w:val="36"/>
        </w:rPr>
      </w:pPr>
    </w:p>
    <w:p w:rsidR="00105578" w:rsidRPr="00111D90" w:rsidRDefault="00105578" w:rsidP="0049401B">
      <w:pPr>
        <w:jc w:val="both"/>
        <w:rPr>
          <w:sz w:val="36"/>
          <w:szCs w:val="36"/>
        </w:rPr>
      </w:pPr>
    </w:p>
    <w:p w:rsidR="00105578" w:rsidRDefault="00105578" w:rsidP="009041D6">
      <w:pPr>
        <w:ind w:firstLine="720"/>
        <w:jc w:val="both"/>
        <w:rPr>
          <w:sz w:val="32"/>
          <w:szCs w:val="32"/>
        </w:rPr>
      </w:pPr>
      <w:smartTag w:uri="urn:schemas-microsoft-com:office:smarttags" w:element="City">
        <w:smartTag w:uri="urn:schemas-microsoft-com:office:smarttags" w:element="place">
          <w:r w:rsidRPr="00111D90">
            <w:rPr>
              <w:sz w:val="32"/>
              <w:szCs w:val="32"/>
            </w:rPr>
            <w:t>Forest Park</w:t>
          </w:r>
        </w:smartTag>
      </w:smartTag>
      <w:r>
        <w:rPr>
          <w:sz w:val="32"/>
          <w:szCs w:val="32"/>
        </w:rPr>
        <w:t xml:space="preserve"> is an affordable and convenient place</w:t>
      </w:r>
      <w:r w:rsidRPr="00111D90">
        <w:rPr>
          <w:sz w:val="32"/>
          <w:szCs w:val="32"/>
        </w:rPr>
        <w:t xml:space="preserve"> </w:t>
      </w:r>
      <w:r>
        <w:rPr>
          <w:sz w:val="32"/>
          <w:szCs w:val="32"/>
        </w:rPr>
        <w:t>for members and their friends to have a party. Making a reservation is easy!</w:t>
      </w:r>
    </w:p>
    <w:p w:rsidR="00105578" w:rsidRDefault="00105578" w:rsidP="0049401B">
      <w:pPr>
        <w:ind w:firstLine="720"/>
        <w:jc w:val="both"/>
        <w:rPr>
          <w:sz w:val="32"/>
          <w:szCs w:val="32"/>
        </w:rPr>
      </w:pPr>
    </w:p>
    <w:p w:rsidR="00105578" w:rsidRDefault="00105578" w:rsidP="004940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Contact Lanette Stanziano to see if the date is available.</w:t>
      </w:r>
    </w:p>
    <w:p w:rsidR="00105578" w:rsidRPr="0049401B" w:rsidRDefault="00105578" w:rsidP="008D3801">
      <w:pPr>
        <w:ind w:left="360" w:right="-360" w:firstLine="720"/>
        <w:jc w:val="both"/>
        <w:rPr>
          <w:sz w:val="32"/>
          <w:szCs w:val="32"/>
        </w:rPr>
      </w:pPr>
      <w:r>
        <w:rPr>
          <w:sz w:val="32"/>
          <w:szCs w:val="32"/>
        </w:rPr>
        <w:t>Lanette @ 925-408-8017</w:t>
      </w:r>
      <w:r w:rsidRPr="0049401B">
        <w:rPr>
          <w:sz w:val="32"/>
          <w:szCs w:val="32"/>
        </w:rPr>
        <w:t xml:space="preserve"> or </w:t>
      </w:r>
      <w:hyperlink r:id="rId5" w:history="1">
        <w:r w:rsidRPr="005B65E1">
          <w:rPr>
            <w:rStyle w:val="Hyperlink"/>
            <w:sz w:val="32"/>
            <w:szCs w:val="32"/>
          </w:rPr>
          <w:t>jolaevra@astound.net</w:t>
        </w:r>
      </w:hyperlink>
      <w:r>
        <w:rPr>
          <w:sz w:val="32"/>
          <w:szCs w:val="32"/>
        </w:rPr>
        <w:t xml:space="preserve"> </w:t>
      </w:r>
      <w:r w:rsidRPr="0049401B">
        <w:rPr>
          <w:sz w:val="32"/>
          <w:szCs w:val="32"/>
        </w:rPr>
        <w:t xml:space="preserve"> </w:t>
      </w:r>
    </w:p>
    <w:p w:rsidR="00105578" w:rsidRDefault="00105578" w:rsidP="0049401B">
      <w:pPr>
        <w:pStyle w:val="ListParagraph"/>
        <w:ind w:left="1440"/>
        <w:jc w:val="both"/>
        <w:rPr>
          <w:sz w:val="32"/>
          <w:szCs w:val="32"/>
        </w:rPr>
      </w:pPr>
    </w:p>
    <w:p w:rsidR="00105578" w:rsidRDefault="00105578" w:rsidP="004940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Pick up a party packet and pay the $40 deposit.</w:t>
      </w:r>
    </w:p>
    <w:p w:rsidR="00105578" w:rsidRPr="0049401B" w:rsidRDefault="00105578" w:rsidP="0049401B">
      <w:pPr>
        <w:pStyle w:val="ListParagraph"/>
        <w:rPr>
          <w:sz w:val="32"/>
          <w:szCs w:val="32"/>
        </w:rPr>
      </w:pPr>
    </w:p>
    <w:p w:rsidR="00105578" w:rsidRDefault="00105578" w:rsidP="004940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Invite your guests to swim, BBQ and hang out at the Pool!</w:t>
      </w:r>
    </w:p>
    <w:p w:rsidR="00105578" w:rsidRPr="00002536" w:rsidRDefault="00105578" w:rsidP="00002536">
      <w:pPr>
        <w:pStyle w:val="ListParagraph"/>
        <w:rPr>
          <w:sz w:val="32"/>
          <w:szCs w:val="32"/>
        </w:rPr>
      </w:pPr>
    </w:p>
    <w:p w:rsidR="00105578" w:rsidRPr="00002536" w:rsidRDefault="00105578" w:rsidP="00002536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Complete the party packet form and pay the Gatekeeper or Tracy.</w:t>
      </w:r>
    </w:p>
    <w:p w:rsidR="00105578" w:rsidRPr="00166767" w:rsidRDefault="00105578" w:rsidP="0049401B">
      <w:pPr>
        <w:ind w:right="-360"/>
        <w:jc w:val="both"/>
        <w:rPr>
          <w:sz w:val="32"/>
          <w:szCs w:val="32"/>
        </w:rPr>
      </w:pPr>
    </w:p>
    <w:p w:rsidR="00105578" w:rsidRDefault="00105578" w:rsidP="0033488D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Every</w:t>
      </w:r>
      <w:r w:rsidRPr="00111D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party </w:t>
      </w:r>
      <w:r w:rsidRPr="00111D90">
        <w:rPr>
          <w:sz w:val="32"/>
          <w:szCs w:val="32"/>
        </w:rPr>
        <w:t xml:space="preserve">reservation is required to pay $40 </w:t>
      </w:r>
      <w:r>
        <w:rPr>
          <w:sz w:val="32"/>
          <w:szCs w:val="32"/>
        </w:rPr>
        <w:t>deposit. This will save the date for your party</w:t>
      </w:r>
      <w:r w:rsidRPr="00111D9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The $40 fee will be applied to the final cost of your party. There is a charge of $2.50 per person for non-members attending. Every guest</w:t>
      </w:r>
      <w:r w:rsidRPr="00111D90">
        <w:rPr>
          <w:sz w:val="32"/>
          <w:szCs w:val="32"/>
        </w:rPr>
        <w:t xml:space="preserve"> attending the party</w:t>
      </w:r>
      <w:r>
        <w:rPr>
          <w:sz w:val="32"/>
          <w:szCs w:val="32"/>
        </w:rPr>
        <w:t xml:space="preserve"> must sign a Liability Waiver Form. </w:t>
      </w:r>
      <w:r w:rsidRPr="00111D90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member </w:t>
      </w:r>
      <w:r w:rsidRPr="00111D90">
        <w:rPr>
          <w:sz w:val="32"/>
          <w:szCs w:val="32"/>
        </w:rPr>
        <w:t>host</w:t>
      </w:r>
      <w:r>
        <w:rPr>
          <w:sz w:val="32"/>
          <w:szCs w:val="32"/>
        </w:rPr>
        <w:t>ing the</w:t>
      </w:r>
      <w:r w:rsidRPr="00111D90">
        <w:rPr>
          <w:sz w:val="32"/>
          <w:szCs w:val="32"/>
        </w:rPr>
        <w:t xml:space="preserve"> party is responsible for paying all the fees and submitti</w:t>
      </w:r>
      <w:r>
        <w:rPr>
          <w:sz w:val="32"/>
          <w:szCs w:val="32"/>
        </w:rPr>
        <w:t xml:space="preserve">ng the Waivers </w:t>
      </w:r>
      <w:r w:rsidRPr="00111D90">
        <w:rPr>
          <w:sz w:val="32"/>
          <w:szCs w:val="32"/>
        </w:rPr>
        <w:t>on the day of the party.</w:t>
      </w:r>
    </w:p>
    <w:p w:rsidR="00105578" w:rsidRPr="00111D90" w:rsidRDefault="00105578" w:rsidP="009041D6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Depending on how many people you are expecting at your party, </w:t>
      </w:r>
      <w:r w:rsidRPr="0096313F">
        <w:rPr>
          <w:sz w:val="32"/>
          <w:szCs w:val="32"/>
        </w:rPr>
        <w:t>add</w:t>
      </w:r>
      <w:r>
        <w:rPr>
          <w:sz w:val="32"/>
          <w:szCs w:val="32"/>
        </w:rPr>
        <w:t>itional lifeguards will be hired.  Each additional Lifeguard hired will cost you $40.</w:t>
      </w:r>
    </w:p>
    <w:p w:rsidR="00105578" w:rsidRPr="00111D90" w:rsidRDefault="00105578" w:rsidP="0049401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Members are</w:t>
      </w:r>
      <w:r w:rsidRPr="00111D90">
        <w:rPr>
          <w:sz w:val="32"/>
          <w:szCs w:val="32"/>
        </w:rPr>
        <w:t xml:space="preserve"> responsible to clean up after the party and dispose of all garbage and food prior to </w:t>
      </w:r>
      <w:r>
        <w:rPr>
          <w:sz w:val="32"/>
          <w:szCs w:val="32"/>
        </w:rPr>
        <w:t>leaving. There are garbage cans, liners, cleaning supplies and a large garbage container by the back gate for your convenience and use.</w:t>
      </w:r>
    </w:p>
    <w:p w:rsidR="00105578" w:rsidRDefault="00105578" w:rsidP="0049401B">
      <w:pPr>
        <w:jc w:val="both"/>
        <w:rPr>
          <w:sz w:val="32"/>
          <w:szCs w:val="32"/>
        </w:rPr>
      </w:pPr>
    </w:p>
    <w:p w:rsidR="00105578" w:rsidRPr="00111D90" w:rsidRDefault="00105578" w:rsidP="0049401B">
      <w:pPr>
        <w:jc w:val="both"/>
        <w:rPr>
          <w:sz w:val="32"/>
          <w:szCs w:val="32"/>
        </w:rPr>
      </w:pPr>
      <w:r w:rsidRPr="00111D90">
        <w:rPr>
          <w:sz w:val="32"/>
          <w:szCs w:val="32"/>
        </w:rPr>
        <w:t>Have a great summer at the POOL!</w:t>
      </w:r>
    </w:p>
    <w:p w:rsidR="00105578" w:rsidRPr="00111D90" w:rsidRDefault="00105578" w:rsidP="0049401B">
      <w:pPr>
        <w:jc w:val="both"/>
        <w:rPr>
          <w:sz w:val="32"/>
          <w:szCs w:val="32"/>
        </w:rPr>
      </w:pPr>
      <w:r w:rsidRPr="00111D90">
        <w:rPr>
          <w:sz w:val="32"/>
          <w:szCs w:val="32"/>
        </w:rPr>
        <w:t>Thank you for supporting Forest</w:t>
      </w:r>
      <w:r>
        <w:rPr>
          <w:sz w:val="32"/>
          <w:szCs w:val="32"/>
        </w:rPr>
        <w:t xml:space="preserve"> Park Swim Club! </w:t>
      </w:r>
    </w:p>
    <w:p w:rsidR="00105578" w:rsidRDefault="00105578" w:rsidP="0049401B">
      <w:pPr>
        <w:jc w:val="both"/>
        <w:rPr>
          <w:sz w:val="32"/>
          <w:szCs w:val="32"/>
        </w:rPr>
      </w:pPr>
      <w:r w:rsidRPr="00111D90">
        <w:rPr>
          <w:sz w:val="32"/>
          <w:szCs w:val="32"/>
        </w:rPr>
        <w:t>FPSA Board of Directors.</w:t>
      </w:r>
    </w:p>
    <w:p w:rsidR="00105578" w:rsidRDefault="00105578" w:rsidP="0049401B">
      <w:pPr>
        <w:jc w:val="both"/>
        <w:rPr>
          <w:sz w:val="32"/>
          <w:szCs w:val="32"/>
        </w:rPr>
      </w:pPr>
    </w:p>
    <w:p w:rsidR="00105578" w:rsidRDefault="00105578" w:rsidP="00111D90">
      <w:pPr>
        <w:rPr>
          <w:b/>
          <w:sz w:val="36"/>
          <w:szCs w:val="36"/>
        </w:rPr>
      </w:pPr>
    </w:p>
    <w:p w:rsidR="00105578" w:rsidRDefault="00105578" w:rsidP="00111D90">
      <w:pPr>
        <w:rPr>
          <w:b/>
          <w:sz w:val="36"/>
          <w:szCs w:val="36"/>
        </w:rPr>
      </w:pPr>
    </w:p>
    <w:p w:rsidR="00105578" w:rsidRDefault="00105578" w:rsidP="00111D90">
      <w:pPr>
        <w:rPr>
          <w:b/>
          <w:sz w:val="36"/>
          <w:szCs w:val="36"/>
        </w:rPr>
      </w:pPr>
      <w:r w:rsidRPr="003B335A">
        <w:rPr>
          <w:b/>
          <w:sz w:val="36"/>
          <w:szCs w:val="36"/>
        </w:rPr>
        <w:t xml:space="preserve">Member Responsibilities and Guidelines re:  </w:t>
      </w:r>
    </w:p>
    <w:p w:rsidR="00105578" w:rsidRPr="003B335A" w:rsidRDefault="00105578" w:rsidP="00111D90">
      <w:pPr>
        <w:rPr>
          <w:b/>
          <w:sz w:val="36"/>
          <w:szCs w:val="36"/>
        </w:rPr>
      </w:pPr>
      <w:r w:rsidRPr="003B335A">
        <w:rPr>
          <w:b/>
          <w:sz w:val="36"/>
          <w:szCs w:val="36"/>
        </w:rPr>
        <w:t>Guests vs. Parties</w:t>
      </w:r>
    </w:p>
    <w:p w:rsidR="00105578" w:rsidRDefault="00105578" w:rsidP="00111D90">
      <w:pPr>
        <w:rPr>
          <w:sz w:val="32"/>
          <w:szCs w:val="32"/>
        </w:rPr>
      </w:pPr>
    </w:p>
    <w:p w:rsidR="00105578" w:rsidRDefault="00105578" w:rsidP="00111D90">
      <w:pPr>
        <w:rPr>
          <w:sz w:val="32"/>
          <w:szCs w:val="32"/>
        </w:rPr>
      </w:pPr>
      <w:r>
        <w:rPr>
          <w:sz w:val="32"/>
          <w:szCs w:val="32"/>
        </w:rPr>
        <w:t xml:space="preserve">Members of </w:t>
      </w:r>
      <w:smartTag w:uri="urn:schemas-microsoft-com:office:smarttags" w:element="City">
        <w:smartTag w:uri="urn:schemas-microsoft-com:office:smarttags" w:element="place">
          <w:r>
            <w:rPr>
              <w:sz w:val="32"/>
              <w:szCs w:val="32"/>
            </w:rPr>
            <w:t>Forest Park</w:t>
          </w:r>
        </w:smartTag>
      </w:smartTag>
      <w:r>
        <w:rPr>
          <w:sz w:val="32"/>
          <w:szCs w:val="32"/>
        </w:rPr>
        <w:t xml:space="preserve"> are encouraged to invite family and friends to come enjoy the pool with them during the season. </w:t>
      </w:r>
    </w:p>
    <w:p w:rsidR="00105578" w:rsidRDefault="00105578" w:rsidP="00111D90">
      <w:pPr>
        <w:rPr>
          <w:sz w:val="32"/>
          <w:szCs w:val="32"/>
        </w:rPr>
      </w:pPr>
      <w:r>
        <w:rPr>
          <w:sz w:val="32"/>
          <w:szCs w:val="32"/>
        </w:rPr>
        <w:t>Members must be present with guests while they are visiting the pool.</w:t>
      </w:r>
    </w:p>
    <w:p w:rsidR="00105578" w:rsidRDefault="00105578" w:rsidP="00111D90">
      <w:pPr>
        <w:rPr>
          <w:sz w:val="32"/>
          <w:szCs w:val="32"/>
        </w:rPr>
      </w:pPr>
    </w:p>
    <w:p w:rsidR="00105578" w:rsidRDefault="00105578" w:rsidP="00111D90">
      <w:pPr>
        <w:rPr>
          <w:sz w:val="32"/>
          <w:szCs w:val="32"/>
        </w:rPr>
      </w:pPr>
      <w:r>
        <w:rPr>
          <w:sz w:val="32"/>
          <w:szCs w:val="32"/>
        </w:rPr>
        <w:t>Guest cards are available at the Gatekeeper desk and can be purchased for $20 per card. Each card has 10 guest pass credits.</w:t>
      </w:r>
    </w:p>
    <w:p w:rsidR="00105578" w:rsidRDefault="00105578" w:rsidP="00111D90">
      <w:pPr>
        <w:rPr>
          <w:sz w:val="32"/>
          <w:szCs w:val="32"/>
        </w:rPr>
      </w:pPr>
    </w:p>
    <w:p w:rsidR="00105578" w:rsidRDefault="00105578" w:rsidP="00111D90">
      <w:pPr>
        <w:rPr>
          <w:sz w:val="32"/>
          <w:szCs w:val="32"/>
        </w:rPr>
      </w:pPr>
      <w:r>
        <w:rPr>
          <w:sz w:val="32"/>
          <w:szCs w:val="32"/>
        </w:rPr>
        <w:t>If you are planning a gathering of 10 or more people, or want to reserve a space to host a party, contact Lanette Stanziano in advance to check for availability.</w:t>
      </w:r>
    </w:p>
    <w:p w:rsidR="00105578" w:rsidRDefault="00105578" w:rsidP="00111D90">
      <w:pPr>
        <w:rPr>
          <w:sz w:val="32"/>
          <w:szCs w:val="32"/>
        </w:rPr>
      </w:pPr>
    </w:p>
    <w:p w:rsidR="00105578" w:rsidRDefault="00105578" w:rsidP="00111D90">
      <w:pPr>
        <w:rPr>
          <w:sz w:val="32"/>
          <w:szCs w:val="32"/>
        </w:rPr>
      </w:pPr>
      <w:r>
        <w:rPr>
          <w:sz w:val="32"/>
          <w:szCs w:val="32"/>
        </w:rPr>
        <w:t>When reserving a party date you will be asked to pay a $40 deposit fee and pick up a party packet with waiver forms.  Each non-member is charged $2.50 per person to use the pool facility.  The $40 deposit will be applied to the final cost of your party.</w:t>
      </w:r>
    </w:p>
    <w:p w:rsidR="00105578" w:rsidRDefault="00105578" w:rsidP="00111D90">
      <w:pPr>
        <w:rPr>
          <w:sz w:val="32"/>
          <w:szCs w:val="32"/>
        </w:rPr>
      </w:pPr>
    </w:p>
    <w:p w:rsidR="00105578" w:rsidRDefault="00105578" w:rsidP="00111D90">
      <w:pPr>
        <w:rPr>
          <w:sz w:val="32"/>
          <w:szCs w:val="32"/>
        </w:rPr>
      </w:pPr>
      <w:r>
        <w:rPr>
          <w:sz w:val="32"/>
          <w:szCs w:val="32"/>
        </w:rPr>
        <w:t xml:space="preserve">Depending on the size of your party, additional lifeguards may need to be hired. Lifeguard fees are paid by the member hosting the party. </w:t>
      </w:r>
    </w:p>
    <w:p w:rsidR="00105578" w:rsidRDefault="00105578" w:rsidP="00111D90">
      <w:pPr>
        <w:rPr>
          <w:sz w:val="32"/>
          <w:szCs w:val="32"/>
        </w:rPr>
      </w:pPr>
      <w:r>
        <w:rPr>
          <w:sz w:val="32"/>
          <w:szCs w:val="32"/>
        </w:rPr>
        <w:t>The cost for each additional Lifeguard is $40.</w:t>
      </w:r>
    </w:p>
    <w:p w:rsidR="00105578" w:rsidRDefault="00105578" w:rsidP="00111D90">
      <w:pPr>
        <w:rPr>
          <w:sz w:val="32"/>
          <w:szCs w:val="32"/>
        </w:rPr>
      </w:pP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If you have any questions or concerns, please contact one of the Board Members listed below to assist you.</w:t>
      </w:r>
    </w:p>
    <w:p w:rsidR="00105578" w:rsidRDefault="00105578" w:rsidP="0049401B">
      <w:pPr>
        <w:rPr>
          <w:sz w:val="32"/>
          <w:szCs w:val="32"/>
        </w:rPr>
      </w:pPr>
    </w:p>
    <w:p w:rsidR="00105578" w:rsidRDefault="00105578" w:rsidP="0049401B">
      <w:pPr>
        <w:rPr>
          <w:sz w:val="32"/>
          <w:szCs w:val="32"/>
        </w:rPr>
      </w:pP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Lanette Stanziano</w:t>
      </w:r>
      <w:r>
        <w:rPr>
          <w:sz w:val="32"/>
          <w:szCs w:val="32"/>
        </w:rPr>
        <w:tab/>
        <w:t>925-408-8017</w:t>
      </w: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Sandi Cheer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925-798-1513</w:t>
      </w: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Debbie Stofer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925-348-4683</w:t>
      </w: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Cindy Wells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925-708-4828</w:t>
      </w: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Sarah Mead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925-202-8584</w:t>
      </w:r>
    </w:p>
    <w:p w:rsidR="00105578" w:rsidRDefault="00105578" w:rsidP="00460BC5">
      <w:pPr>
        <w:rPr>
          <w:sz w:val="32"/>
          <w:szCs w:val="32"/>
        </w:rPr>
      </w:pPr>
    </w:p>
    <w:p w:rsidR="00105578" w:rsidRDefault="00105578" w:rsidP="00460BC5">
      <w:pPr>
        <w:jc w:val="center"/>
        <w:rPr>
          <w:b/>
          <w:sz w:val="32"/>
          <w:szCs w:val="32"/>
        </w:rPr>
      </w:pPr>
    </w:p>
    <w:p w:rsidR="00105578" w:rsidRDefault="00105578" w:rsidP="00460BC5">
      <w:pPr>
        <w:jc w:val="center"/>
        <w:rPr>
          <w:b/>
          <w:sz w:val="32"/>
          <w:szCs w:val="32"/>
        </w:rPr>
      </w:pPr>
    </w:p>
    <w:p w:rsidR="00105578" w:rsidRDefault="00105578" w:rsidP="00460BC5">
      <w:pPr>
        <w:jc w:val="center"/>
        <w:rPr>
          <w:b/>
          <w:sz w:val="32"/>
          <w:szCs w:val="32"/>
        </w:rPr>
      </w:pPr>
    </w:p>
    <w:p w:rsidR="00105578" w:rsidRDefault="00105578" w:rsidP="00460BC5">
      <w:pPr>
        <w:jc w:val="center"/>
        <w:rPr>
          <w:b/>
          <w:sz w:val="32"/>
          <w:szCs w:val="32"/>
        </w:rPr>
      </w:pPr>
    </w:p>
    <w:p w:rsidR="00105578" w:rsidRDefault="00105578" w:rsidP="00460BC5">
      <w:pPr>
        <w:jc w:val="center"/>
        <w:rPr>
          <w:b/>
          <w:sz w:val="32"/>
          <w:szCs w:val="32"/>
        </w:rPr>
      </w:pPr>
    </w:p>
    <w:p w:rsidR="00105578" w:rsidRPr="00460BC5" w:rsidRDefault="00105578" w:rsidP="00460BC5">
      <w:pPr>
        <w:jc w:val="center"/>
        <w:rPr>
          <w:b/>
          <w:sz w:val="32"/>
          <w:szCs w:val="32"/>
        </w:rPr>
      </w:pPr>
      <w:r w:rsidRPr="00002536">
        <w:rPr>
          <w:b/>
          <w:sz w:val="32"/>
          <w:szCs w:val="32"/>
        </w:rPr>
        <w:t>PARTY RESERVATION FORM</w:t>
      </w:r>
    </w:p>
    <w:p w:rsidR="00105578" w:rsidRDefault="00105578" w:rsidP="0049401B">
      <w:pPr>
        <w:rPr>
          <w:sz w:val="32"/>
          <w:szCs w:val="32"/>
        </w:rPr>
      </w:pP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MEMBER NAME_________________________________________</w:t>
      </w:r>
    </w:p>
    <w:p w:rsidR="00105578" w:rsidRDefault="00105578" w:rsidP="00BC3B27">
      <w:pPr>
        <w:rPr>
          <w:sz w:val="32"/>
          <w:szCs w:val="32"/>
        </w:rPr>
      </w:pPr>
    </w:p>
    <w:p w:rsidR="00105578" w:rsidRDefault="00105578" w:rsidP="001B1223">
      <w:pPr>
        <w:rPr>
          <w:sz w:val="32"/>
          <w:szCs w:val="32"/>
        </w:rPr>
      </w:pPr>
      <w:r>
        <w:rPr>
          <w:sz w:val="32"/>
          <w:szCs w:val="32"/>
        </w:rPr>
        <w:t>PARTY DATE______________</w:t>
      </w:r>
      <w:r w:rsidRPr="001B1223">
        <w:rPr>
          <w:sz w:val="32"/>
          <w:szCs w:val="32"/>
        </w:rPr>
        <w:t xml:space="preserve"> </w:t>
      </w:r>
      <w:r>
        <w:rPr>
          <w:sz w:val="32"/>
          <w:szCs w:val="32"/>
        </w:rPr>
        <w:t># OF GUESTS EXPECTED________</w:t>
      </w:r>
    </w:p>
    <w:p w:rsidR="00105578" w:rsidRDefault="00105578" w:rsidP="001B1223">
      <w:pPr>
        <w:rPr>
          <w:sz w:val="32"/>
          <w:szCs w:val="32"/>
        </w:rPr>
      </w:pPr>
    </w:p>
    <w:p w:rsidR="00105578" w:rsidRDefault="00105578" w:rsidP="001B1223">
      <w:pPr>
        <w:rPr>
          <w:sz w:val="32"/>
          <w:szCs w:val="32"/>
        </w:rPr>
      </w:pPr>
      <w:r>
        <w:rPr>
          <w:sz w:val="32"/>
          <w:szCs w:val="32"/>
        </w:rPr>
        <w:t>TIME _________________________________________</w:t>
      </w:r>
    </w:p>
    <w:p w:rsidR="00105578" w:rsidRDefault="00105578" w:rsidP="0049401B">
      <w:pPr>
        <w:rPr>
          <w:sz w:val="32"/>
          <w:szCs w:val="32"/>
        </w:rPr>
      </w:pP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DEPOSIT PAID_________________________________________</w:t>
      </w:r>
      <w:r>
        <w:rPr>
          <w:sz w:val="32"/>
          <w:szCs w:val="32"/>
        </w:rPr>
        <w:br/>
      </w: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 xml:space="preserve">FRONT </w:t>
      </w:r>
      <w:smartTag w:uri="urn:schemas-microsoft-com:office:smarttags" w:element="place">
        <w:r>
          <w:rPr>
            <w:sz w:val="32"/>
            <w:szCs w:val="32"/>
          </w:rPr>
          <w:t>LANAI</w:t>
        </w:r>
      </w:smartTag>
      <w:r>
        <w:rPr>
          <w:sz w:val="32"/>
          <w:szCs w:val="32"/>
        </w:rPr>
        <w:t xml:space="preserve"> AREA______     or </w:t>
      </w:r>
      <w:r>
        <w:rPr>
          <w:sz w:val="32"/>
          <w:szCs w:val="32"/>
        </w:rPr>
        <w:tab/>
        <w:t>BACK BBQ AREA______</w:t>
      </w:r>
    </w:p>
    <w:p w:rsidR="00105578" w:rsidRDefault="00105578" w:rsidP="0049401B">
      <w:pPr>
        <w:rPr>
          <w:sz w:val="32"/>
          <w:szCs w:val="32"/>
        </w:rPr>
      </w:pPr>
    </w:p>
    <w:p w:rsidR="00105578" w:rsidRDefault="00105578" w:rsidP="0049401B">
      <w:pPr>
        <w:rPr>
          <w:sz w:val="32"/>
          <w:szCs w:val="32"/>
        </w:rPr>
      </w:pPr>
      <w:r>
        <w:rPr>
          <w:sz w:val="32"/>
          <w:szCs w:val="32"/>
        </w:rPr>
        <w:t>ADD’L LIFEGUARD REQUIRED___________________________</w:t>
      </w:r>
    </w:p>
    <w:p w:rsidR="00105578" w:rsidRDefault="00105578" w:rsidP="0049401B">
      <w:pPr>
        <w:rPr>
          <w:sz w:val="32"/>
          <w:szCs w:val="32"/>
        </w:rPr>
      </w:pPr>
    </w:p>
    <w:p w:rsidR="00105578" w:rsidRPr="00C42328" w:rsidRDefault="00105578" w:rsidP="0049401B">
      <w:pPr>
        <w:rPr>
          <w:b/>
          <w:sz w:val="32"/>
          <w:szCs w:val="32"/>
        </w:rPr>
      </w:pPr>
    </w:p>
    <w:p w:rsidR="00105578" w:rsidRPr="00C42328" w:rsidRDefault="00105578" w:rsidP="0049401B">
      <w:pPr>
        <w:rPr>
          <w:b/>
          <w:sz w:val="32"/>
          <w:szCs w:val="32"/>
        </w:rPr>
      </w:pPr>
      <w:r w:rsidRPr="00C42328">
        <w:rPr>
          <w:b/>
          <w:sz w:val="32"/>
          <w:szCs w:val="32"/>
        </w:rPr>
        <w:t>NON MEMBER GUESTS__________ X $2.50 =_______________</w:t>
      </w:r>
    </w:p>
    <w:p w:rsidR="00105578" w:rsidRPr="00C42328" w:rsidRDefault="00105578" w:rsidP="0049401B">
      <w:pPr>
        <w:rPr>
          <w:b/>
          <w:sz w:val="32"/>
          <w:szCs w:val="32"/>
        </w:rPr>
      </w:pPr>
    </w:p>
    <w:p w:rsidR="00105578" w:rsidRPr="00C42328" w:rsidRDefault="00105578" w:rsidP="0049401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PARTY </w:t>
      </w:r>
      <w:r w:rsidRPr="00C42328">
        <w:rPr>
          <w:b/>
          <w:sz w:val="32"/>
          <w:szCs w:val="32"/>
          <w:u w:val="single"/>
        </w:rPr>
        <w:t>FEES:</w:t>
      </w:r>
    </w:p>
    <w:p w:rsidR="00105578" w:rsidRPr="00BE0A4D" w:rsidRDefault="00105578" w:rsidP="0049401B">
      <w:pPr>
        <w:rPr>
          <w:b/>
          <w:sz w:val="32"/>
          <w:szCs w:val="32"/>
        </w:rPr>
      </w:pPr>
    </w:p>
    <w:p w:rsidR="00105578" w:rsidRPr="00BE0A4D" w:rsidRDefault="00105578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>GUESTS</w:t>
      </w:r>
      <w:r>
        <w:rPr>
          <w:b/>
          <w:sz w:val="32"/>
          <w:szCs w:val="32"/>
        </w:rPr>
        <w:t xml:space="preserve"> X 2.50</w:t>
      </w:r>
      <w:r w:rsidRPr="00BE0A4D">
        <w:rPr>
          <w:b/>
          <w:sz w:val="32"/>
          <w:szCs w:val="32"/>
        </w:rPr>
        <w:t xml:space="preserve">      </w:t>
      </w:r>
      <w:r w:rsidRPr="00BE0A4D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>$</w:t>
      </w:r>
      <w:r w:rsidRPr="00BE0A4D">
        <w:rPr>
          <w:b/>
          <w:sz w:val="32"/>
          <w:szCs w:val="32"/>
        </w:rPr>
        <w:t>_________</w:t>
      </w:r>
    </w:p>
    <w:p w:rsidR="00105578" w:rsidRPr="00BE0A4D" w:rsidRDefault="00105578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ab/>
      </w:r>
      <w:r w:rsidRPr="00BE0A4D">
        <w:rPr>
          <w:b/>
          <w:sz w:val="32"/>
          <w:szCs w:val="32"/>
        </w:rPr>
        <w:tab/>
      </w:r>
      <w:r w:rsidRPr="00BE0A4D">
        <w:rPr>
          <w:b/>
          <w:sz w:val="32"/>
          <w:szCs w:val="32"/>
        </w:rPr>
        <w:tab/>
      </w:r>
    </w:p>
    <w:p w:rsidR="00105578" w:rsidRPr="00BE0A4D" w:rsidRDefault="00105578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>LIFEGUARD</w:t>
      </w:r>
      <w:r>
        <w:rPr>
          <w:b/>
          <w:sz w:val="32"/>
          <w:szCs w:val="32"/>
        </w:rPr>
        <w:t xml:space="preserve"> X $40</w:t>
      </w:r>
      <w:r w:rsidRPr="00BE0A4D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 w:rsidRPr="00BE0A4D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>$</w:t>
      </w:r>
      <w:r w:rsidRPr="00BE0A4D">
        <w:rPr>
          <w:b/>
          <w:sz w:val="32"/>
          <w:szCs w:val="32"/>
        </w:rPr>
        <w:t>_________</w:t>
      </w:r>
    </w:p>
    <w:p w:rsidR="00105578" w:rsidRPr="00BE0A4D" w:rsidRDefault="00105578" w:rsidP="0049401B">
      <w:pPr>
        <w:rPr>
          <w:b/>
          <w:sz w:val="32"/>
          <w:szCs w:val="32"/>
        </w:rPr>
      </w:pPr>
    </w:p>
    <w:p w:rsidR="00105578" w:rsidRPr="00BE0A4D" w:rsidRDefault="00105578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>DEPOSIT</w:t>
      </w:r>
      <w:r w:rsidRPr="00BE0A4D">
        <w:rPr>
          <w:b/>
          <w:sz w:val="32"/>
          <w:szCs w:val="32"/>
        </w:rPr>
        <w:tab/>
      </w:r>
      <w:r>
        <w:rPr>
          <w:b/>
          <w:sz w:val="32"/>
          <w:szCs w:val="32"/>
        </w:rPr>
        <w:t>PAID</w:t>
      </w:r>
      <w:r w:rsidRPr="00BE0A4D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 w:rsidRPr="00BE0A4D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$</w:t>
      </w:r>
      <w:r w:rsidRPr="00BE0A4D">
        <w:rPr>
          <w:b/>
          <w:sz w:val="32"/>
          <w:szCs w:val="32"/>
        </w:rPr>
        <w:t>_________</w:t>
      </w:r>
    </w:p>
    <w:p w:rsidR="00105578" w:rsidRPr="00BE0A4D" w:rsidRDefault="00105578" w:rsidP="0049401B">
      <w:pPr>
        <w:rPr>
          <w:b/>
          <w:sz w:val="32"/>
          <w:szCs w:val="32"/>
        </w:rPr>
      </w:pPr>
    </w:p>
    <w:p w:rsidR="00105578" w:rsidRDefault="00105578" w:rsidP="0049401B">
      <w:pPr>
        <w:rPr>
          <w:b/>
          <w:sz w:val="32"/>
          <w:szCs w:val="32"/>
        </w:rPr>
      </w:pPr>
      <w:r w:rsidRPr="00BE0A4D">
        <w:rPr>
          <w:b/>
          <w:sz w:val="32"/>
          <w:szCs w:val="32"/>
        </w:rPr>
        <w:t>TOTAL DUE</w:t>
      </w:r>
      <w:r w:rsidRPr="00BE0A4D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</w:t>
      </w:r>
      <w:r w:rsidRPr="00BE0A4D">
        <w:rPr>
          <w:b/>
          <w:sz w:val="32"/>
          <w:szCs w:val="32"/>
        </w:rPr>
        <w:t>=</w:t>
      </w:r>
      <w:r>
        <w:rPr>
          <w:b/>
          <w:sz w:val="32"/>
          <w:szCs w:val="32"/>
        </w:rPr>
        <w:t>$</w:t>
      </w:r>
      <w:r w:rsidRPr="00BE0A4D">
        <w:rPr>
          <w:b/>
          <w:sz w:val="32"/>
          <w:szCs w:val="32"/>
        </w:rPr>
        <w:t>_________</w:t>
      </w:r>
    </w:p>
    <w:p w:rsidR="00105578" w:rsidRDefault="00105578" w:rsidP="0049401B">
      <w:pPr>
        <w:rPr>
          <w:b/>
          <w:sz w:val="18"/>
          <w:szCs w:val="18"/>
        </w:rPr>
      </w:pPr>
    </w:p>
    <w:p w:rsidR="00105578" w:rsidRPr="00E837DF" w:rsidRDefault="00105578" w:rsidP="0049401B">
      <w:pPr>
        <w:rPr>
          <w:b/>
          <w:sz w:val="18"/>
          <w:szCs w:val="18"/>
        </w:rPr>
      </w:pPr>
      <w:r>
        <w:rPr>
          <w:b/>
          <w:sz w:val="18"/>
          <w:szCs w:val="18"/>
        </w:rPr>
        <w:t>Please put this cover sheet and your party payment in the Stanziano Folder. If paying in CASH, make arrangements to pay a Board Member in person. Please DO NOT leave cash in the folders.</w:t>
      </w:r>
    </w:p>
    <w:p w:rsidR="00105578" w:rsidRDefault="00105578" w:rsidP="0049401B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</w:t>
      </w:r>
    </w:p>
    <w:p w:rsidR="00105578" w:rsidRPr="001B1223" w:rsidRDefault="00105578" w:rsidP="00BC3B27">
      <w:pPr>
        <w:rPr>
          <w:b/>
          <w:sz w:val="18"/>
          <w:szCs w:val="18"/>
        </w:rPr>
      </w:pPr>
      <w:r w:rsidRPr="001B1223">
        <w:rPr>
          <w:b/>
          <w:sz w:val="18"/>
          <w:szCs w:val="18"/>
        </w:rPr>
        <w:t>Tear this portion off and leave with</w:t>
      </w:r>
      <w:r>
        <w:rPr>
          <w:b/>
          <w:sz w:val="18"/>
          <w:szCs w:val="18"/>
        </w:rPr>
        <w:t xml:space="preserve"> a deposit check in Stanziano</w:t>
      </w:r>
      <w:r w:rsidRPr="001B1223">
        <w:rPr>
          <w:b/>
          <w:sz w:val="18"/>
          <w:szCs w:val="18"/>
        </w:rPr>
        <w:t xml:space="preserve"> Folder</w:t>
      </w:r>
      <w:r>
        <w:rPr>
          <w:b/>
          <w:sz w:val="18"/>
          <w:szCs w:val="18"/>
        </w:rPr>
        <w:t>. Please DO NOT leave cash in the folders.</w:t>
      </w:r>
    </w:p>
    <w:p w:rsidR="00105578" w:rsidRDefault="00105578" w:rsidP="0049401B">
      <w:pPr>
        <w:rPr>
          <w:b/>
          <w:sz w:val="32"/>
          <w:szCs w:val="32"/>
        </w:rPr>
      </w:pPr>
    </w:p>
    <w:p w:rsidR="00105578" w:rsidRDefault="00105578" w:rsidP="0049401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Member Name:__________________ Phone number_____________</w:t>
      </w:r>
      <w:r>
        <w:rPr>
          <w:b/>
          <w:sz w:val="32"/>
          <w:szCs w:val="32"/>
        </w:rPr>
        <w:br/>
      </w:r>
    </w:p>
    <w:p w:rsidR="00105578" w:rsidRDefault="00105578" w:rsidP="0049401B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Party Date:___________   Time: _____________________________</w:t>
      </w:r>
    </w:p>
    <w:p w:rsidR="00105578" w:rsidRDefault="00105578" w:rsidP="0049401B">
      <w:pPr>
        <w:rPr>
          <w:b/>
          <w:sz w:val="32"/>
          <w:szCs w:val="32"/>
        </w:rPr>
      </w:pPr>
    </w:p>
    <w:p w:rsidR="00105578" w:rsidRDefault="00105578" w:rsidP="0049401B">
      <w:pPr>
        <w:rPr>
          <w:b/>
          <w:sz w:val="32"/>
          <w:szCs w:val="32"/>
        </w:rPr>
      </w:pPr>
      <w:r>
        <w:rPr>
          <w:b/>
          <w:sz w:val="32"/>
          <w:szCs w:val="32"/>
        </w:rPr>
        <w:t># Guests expected:_________________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 xml:space="preserve">Deposit:$____________ Check # ______ or Cash _____ </w:t>
      </w:r>
    </w:p>
    <w:p w:rsidR="00105578" w:rsidRPr="00002536" w:rsidRDefault="00105578" w:rsidP="004940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(Please hand cash directly to Lanette, do not leave it in folder.)</w:t>
      </w:r>
    </w:p>
    <w:sectPr w:rsidR="00105578" w:rsidRPr="00002536" w:rsidSect="00BC3B2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4B95"/>
    <w:multiLevelType w:val="hybridMultilevel"/>
    <w:tmpl w:val="B13A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F33153"/>
    <w:multiLevelType w:val="hybridMultilevel"/>
    <w:tmpl w:val="F5B4BFE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D241C82"/>
    <w:multiLevelType w:val="hybridMultilevel"/>
    <w:tmpl w:val="894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stylePaneFormatFilter w:val="3F01"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1D90"/>
    <w:rsid w:val="0000084E"/>
    <w:rsid w:val="00002536"/>
    <w:rsid w:val="000057EC"/>
    <w:rsid w:val="00027A86"/>
    <w:rsid w:val="00045968"/>
    <w:rsid w:val="00055D22"/>
    <w:rsid w:val="000654EA"/>
    <w:rsid w:val="00076EC4"/>
    <w:rsid w:val="00094AC9"/>
    <w:rsid w:val="00096CB6"/>
    <w:rsid w:val="000C0AD2"/>
    <w:rsid w:val="000C188D"/>
    <w:rsid w:val="000C259F"/>
    <w:rsid w:val="000C5534"/>
    <w:rsid w:val="000D43E1"/>
    <w:rsid w:val="000E16B5"/>
    <w:rsid w:val="000E21A7"/>
    <w:rsid w:val="000E52BA"/>
    <w:rsid w:val="00105578"/>
    <w:rsid w:val="00111D90"/>
    <w:rsid w:val="00134D94"/>
    <w:rsid w:val="00142538"/>
    <w:rsid w:val="001472A1"/>
    <w:rsid w:val="00147C24"/>
    <w:rsid w:val="00156D54"/>
    <w:rsid w:val="00166767"/>
    <w:rsid w:val="00174148"/>
    <w:rsid w:val="00176934"/>
    <w:rsid w:val="001B11EC"/>
    <w:rsid w:val="001B1223"/>
    <w:rsid w:val="001D2216"/>
    <w:rsid w:val="001D300B"/>
    <w:rsid w:val="001E413C"/>
    <w:rsid w:val="001E4D81"/>
    <w:rsid w:val="00201342"/>
    <w:rsid w:val="002144AE"/>
    <w:rsid w:val="00227F70"/>
    <w:rsid w:val="00227F8B"/>
    <w:rsid w:val="00235295"/>
    <w:rsid w:val="00267789"/>
    <w:rsid w:val="002972DE"/>
    <w:rsid w:val="002B0409"/>
    <w:rsid w:val="002B3C57"/>
    <w:rsid w:val="002B63FE"/>
    <w:rsid w:val="002D2155"/>
    <w:rsid w:val="002D5753"/>
    <w:rsid w:val="002F75EB"/>
    <w:rsid w:val="00312553"/>
    <w:rsid w:val="0033488D"/>
    <w:rsid w:val="0034411C"/>
    <w:rsid w:val="00373854"/>
    <w:rsid w:val="00375271"/>
    <w:rsid w:val="003A5D35"/>
    <w:rsid w:val="003B15F1"/>
    <w:rsid w:val="003B335A"/>
    <w:rsid w:val="003B38F6"/>
    <w:rsid w:val="003B75A0"/>
    <w:rsid w:val="003D16D1"/>
    <w:rsid w:val="003D3EB3"/>
    <w:rsid w:val="003D605B"/>
    <w:rsid w:val="003D7277"/>
    <w:rsid w:val="003E3066"/>
    <w:rsid w:val="003F7627"/>
    <w:rsid w:val="00410668"/>
    <w:rsid w:val="00412310"/>
    <w:rsid w:val="00426CC6"/>
    <w:rsid w:val="00432A68"/>
    <w:rsid w:val="00434D2A"/>
    <w:rsid w:val="004564C5"/>
    <w:rsid w:val="00460BC5"/>
    <w:rsid w:val="00471F69"/>
    <w:rsid w:val="0047525F"/>
    <w:rsid w:val="00476C22"/>
    <w:rsid w:val="0049401B"/>
    <w:rsid w:val="004D0F9F"/>
    <w:rsid w:val="004E2B41"/>
    <w:rsid w:val="00551B53"/>
    <w:rsid w:val="00555DAD"/>
    <w:rsid w:val="00584E44"/>
    <w:rsid w:val="00595A65"/>
    <w:rsid w:val="005B1415"/>
    <w:rsid w:val="005B24A0"/>
    <w:rsid w:val="005B4C32"/>
    <w:rsid w:val="005B65E1"/>
    <w:rsid w:val="005C16E5"/>
    <w:rsid w:val="005C495B"/>
    <w:rsid w:val="005C6A48"/>
    <w:rsid w:val="005F30AB"/>
    <w:rsid w:val="005F42A4"/>
    <w:rsid w:val="00604535"/>
    <w:rsid w:val="00620402"/>
    <w:rsid w:val="00624EFA"/>
    <w:rsid w:val="0063313D"/>
    <w:rsid w:val="00642094"/>
    <w:rsid w:val="006450DB"/>
    <w:rsid w:val="00647DFE"/>
    <w:rsid w:val="00653052"/>
    <w:rsid w:val="0067246A"/>
    <w:rsid w:val="00675839"/>
    <w:rsid w:val="006804DC"/>
    <w:rsid w:val="006969CA"/>
    <w:rsid w:val="006C0B14"/>
    <w:rsid w:val="006E3036"/>
    <w:rsid w:val="006E3BB0"/>
    <w:rsid w:val="0074554D"/>
    <w:rsid w:val="007535F1"/>
    <w:rsid w:val="00754C4F"/>
    <w:rsid w:val="00763B18"/>
    <w:rsid w:val="007A5026"/>
    <w:rsid w:val="007A6827"/>
    <w:rsid w:val="007D1318"/>
    <w:rsid w:val="007D27AB"/>
    <w:rsid w:val="007F0354"/>
    <w:rsid w:val="007F1957"/>
    <w:rsid w:val="007F3C07"/>
    <w:rsid w:val="00800601"/>
    <w:rsid w:val="00806E31"/>
    <w:rsid w:val="0083165B"/>
    <w:rsid w:val="0085385E"/>
    <w:rsid w:val="008606DC"/>
    <w:rsid w:val="00886979"/>
    <w:rsid w:val="008A467D"/>
    <w:rsid w:val="008D0A4F"/>
    <w:rsid w:val="008D3801"/>
    <w:rsid w:val="008E33A3"/>
    <w:rsid w:val="008F01CF"/>
    <w:rsid w:val="009041D6"/>
    <w:rsid w:val="00915CE2"/>
    <w:rsid w:val="00924FF8"/>
    <w:rsid w:val="00947C3C"/>
    <w:rsid w:val="009528FF"/>
    <w:rsid w:val="00962560"/>
    <w:rsid w:val="0096313F"/>
    <w:rsid w:val="00971516"/>
    <w:rsid w:val="009736E4"/>
    <w:rsid w:val="009A2D12"/>
    <w:rsid w:val="009A3D5B"/>
    <w:rsid w:val="009B321B"/>
    <w:rsid w:val="009E7D7B"/>
    <w:rsid w:val="009F1B0B"/>
    <w:rsid w:val="009F441E"/>
    <w:rsid w:val="00A04FB8"/>
    <w:rsid w:val="00A466B9"/>
    <w:rsid w:val="00A57EED"/>
    <w:rsid w:val="00A62B48"/>
    <w:rsid w:val="00A741FB"/>
    <w:rsid w:val="00A95EAF"/>
    <w:rsid w:val="00A97135"/>
    <w:rsid w:val="00AD4DCE"/>
    <w:rsid w:val="00AD66E6"/>
    <w:rsid w:val="00AF07D5"/>
    <w:rsid w:val="00B17F5E"/>
    <w:rsid w:val="00B35BFC"/>
    <w:rsid w:val="00B52550"/>
    <w:rsid w:val="00B53D78"/>
    <w:rsid w:val="00B55782"/>
    <w:rsid w:val="00B63C16"/>
    <w:rsid w:val="00B65488"/>
    <w:rsid w:val="00B858DA"/>
    <w:rsid w:val="00B915BE"/>
    <w:rsid w:val="00BB223E"/>
    <w:rsid w:val="00BC3B27"/>
    <w:rsid w:val="00BD78B4"/>
    <w:rsid w:val="00BE0A4D"/>
    <w:rsid w:val="00BE3698"/>
    <w:rsid w:val="00C2310F"/>
    <w:rsid w:val="00C42328"/>
    <w:rsid w:val="00C74477"/>
    <w:rsid w:val="00C76C16"/>
    <w:rsid w:val="00C76DCC"/>
    <w:rsid w:val="00C87D9B"/>
    <w:rsid w:val="00C9267C"/>
    <w:rsid w:val="00CE02AE"/>
    <w:rsid w:val="00CE0AD2"/>
    <w:rsid w:val="00D128EC"/>
    <w:rsid w:val="00D502B1"/>
    <w:rsid w:val="00D76F9A"/>
    <w:rsid w:val="00D80821"/>
    <w:rsid w:val="00D869E2"/>
    <w:rsid w:val="00D86CA1"/>
    <w:rsid w:val="00D9107A"/>
    <w:rsid w:val="00D94F9C"/>
    <w:rsid w:val="00D9665F"/>
    <w:rsid w:val="00DA0626"/>
    <w:rsid w:val="00DD5EF3"/>
    <w:rsid w:val="00DE6C23"/>
    <w:rsid w:val="00E008E6"/>
    <w:rsid w:val="00E0570A"/>
    <w:rsid w:val="00E07F47"/>
    <w:rsid w:val="00E2018A"/>
    <w:rsid w:val="00E416AC"/>
    <w:rsid w:val="00E57887"/>
    <w:rsid w:val="00E76455"/>
    <w:rsid w:val="00E837DF"/>
    <w:rsid w:val="00E91FB8"/>
    <w:rsid w:val="00EA114C"/>
    <w:rsid w:val="00EB7C8C"/>
    <w:rsid w:val="00ED1BA6"/>
    <w:rsid w:val="00F50B63"/>
    <w:rsid w:val="00F560B4"/>
    <w:rsid w:val="00F57934"/>
    <w:rsid w:val="00F67848"/>
    <w:rsid w:val="00F76B64"/>
    <w:rsid w:val="00F85BFE"/>
    <w:rsid w:val="00FB5D33"/>
    <w:rsid w:val="00FC6217"/>
    <w:rsid w:val="00FE3098"/>
    <w:rsid w:val="00FF2D5C"/>
    <w:rsid w:val="00FF2DCA"/>
    <w:rsid w:val="00FF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B1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11D9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84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10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laevra@astound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574</Words>
  <Characters>3278</Characters>
  <Application>Microsoft Office Outlook</Application>
  <DocSecurity>0</DocSecurity>
  <Lines>0</Lines>
  <Paragraphs>0</Paragraphs>
  <ScaleCrop>false</ScaleCrop>
  <Company>NetVersant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 YOUR NEXT PARTY OR GATHERING AT</dc:title>
  <dc:subject/>
  <dc:creator>Network User</dc:creator>
  <cp:keywords/>
  <dc:description/>
  <cp:lastModifiedBy>Lanette</cp:lastModifiedBy>
  <cp:revision>4</cp:revision>
  <cp:lastPrinted>2011-06-01T17:29:00Z</cp:lastPrinted>
  <dcterms:created xsi:type="dcterms:W3CDTF">2013-03-30T17:17:00Z</dcterms:created>
  <dcterms:modified xsi:type="dcterms:W3CDTF">2013-05-14T01:44:00Z</dcterms:modified>
</cp:coreProperties>
</file>
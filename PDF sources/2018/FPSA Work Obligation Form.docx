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F1E" w:rsidRDefault="00A67F1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Forest Park Work Obligation Form</w:t>
      </w:r>
    </w:p>
    <w:p w:rsidR="00A67F1E" w:rsidRPr="002F3E5E" w:rsidRDefault="00A67F1E" w:rsidP="002F3E5E">
      <w:pPr>
        <w:spacing w:line="240" w:lineRule="auto"/>
        <w:rPr>
          <w:rFonts w:ascii="Arial Unicode MS" w:hAnsi="Arial Unicode MS" w:cs="Arial Unicode MS"/>
          <w:sz w:val="32"/>
          <w:szCs w:val="32"/>
        </w:rPr>
      </w:pPr>
      <w:r w:rsidRPr="002F3E5E">
        <w:rPr>
          <w:rFonts w:ascii="Arial Unicode MS" w:hAnsi="Arial Unicode MS" w:cs="Arial Unicode MS"/>
          <w:sz w:val="32"/>
          <w:szCs w:val="32"/>
        </w:rPr>
        <w:t>Each member needs to complete 12 hours of work obligation hours to keep our pool running.</w:t>
      </w:r>
      <w:r>
        <w:rPr>
          <w:rFonts w:ascii="Arial Unicode MS" w:hAnsi="Arial Unicode MS" w:cs="Arial Unicode MS"/>
          <w:sz w:val="32"/>
          <w:szCs w:val="32"/>
        </w:rPr>
        <w:t xml:space="preserve"> Members need to complete this form and when completed return to file by front desk. Please have a board member initial your work completed. Thank you!</w:t>
      </w:r>
    </w:p>
    <w:p w:rsidR="00A67F1E" w:rsidRPr="00AF3632" w:rsidRDefault="00A67F1E">
      <w:pPr>
        <w:rPr>
          <w:rFonts w:ascii="Arial Unicode MS" w:hAnsi="Arial Unicode MS" w:cs="Arial Unicode MS"/>
          <w:sz w:val="28"/>
          <w:szCs w:val="28"/>
        </w:rPr>
      </w:pPr>
      <w:r w:rsidRPr="00AF3632">
        <w:rPr>
          <w:rFonts w:ascii="Arial Unicode MS" w:hAnsi="Arial Unicode MS" w:cs="Arial Unicode MS"/>
          <w:sz w:val="28"/>
          <w:szCs w:val="28"/>
        </w:rPr>
        <w:t>Name:____________________________</w:t>
      </w:r>
    </w:p>
    <w:p w:rsidR="00A67F1E" w:rsidRPr="00AF3632" w:rsidRDefault="00A67F1E">
      <w:pPr>
        <w:rPr>
          <w:rFonts w:ascii="Arial Unicode MS" w:hAnsi="Arial Unicode MS" w:cs="Arial Unicode MS"/>
          <w:sz w:val="28"/>
          <w:szCs w:val="28"/>
        </w:rPr>
      </w:pPr>
      <w:r w:rsidRPr="00AF3632">
        <w:rPr>
          <w:rFonts w:ascii="Arial Unicode MS" w:hAnsi="Arial Unicode MS" w:cs="Arial Unicode MS"/>
          <w:sz w:val="28"/>
          <w:szCs w:val="28"/>
        </w:rPr>
        <w:t>1. Work completed:_______________________</w:t>
      </w:r>
      <w:r>
        <w:rPr>
          <w:rFonts w:ascii="Arial Unicode MS" w:hAnsi="Arial Unicode MS" w:cs="Arial Unicode MS"/>
          <w:sz w:val="28"/>
          <w:szCs w:val="28"/>
        </w:rPr>
        <w:t>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 w:rsidRPr="00AF3632">
        <w:rPr>
          <w:rFonts w:ascii="Arial Unicode MS" w:hAnsi="Arial Unicode MS" w:cs="Arial Unicode MS"/>
          <w:sz w:val="28"/>
          <w:szCs w:val="28"/>
        </w:rPr>
        <w:t>Date:_______ Hours___________</w:t>
      </w:r>
      <w:r>
        <w:rPr>
          <w:rFonts w:ascii="Arial Unicode MS" w:hAnsi="Arial Unicode MS" w:cs="Arial Unicode MS"/>
          <w:sz w:val="28"/>
          <w:szCs w:val="28"/>
        </w:rPr>
        <w:t xml:space="preserve">        sig_______________________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2. Work completed:_________________________________________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Date________ hours____________     sig________________________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3.Work Completed:_________________________________________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Date________ hours_____________   sig_______________________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4. Work completed:_________________________________________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Date________ hours____________   sig_________________________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5. Work Completed:_________________________________________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Date________ hours____________  sig_________________________</w:t>
      </w:r>
    </w:p>
    <w:p w:rsidR="00A67F1E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6. Work Completed;_________________________________________</w:t>
      </w:r>
    </w:p>
    <w:p w:rsidR="00A67F1E" w:rsidRPr="00AF3632" w:rsidRDefault="00A67F1E" w:rsidP="002F3E5E">
      <w:pPr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/>
          <w:sz w:val="28"/>
          <w:szCs w:val="28"/>
        </w:rPr>
        <w:t>Date________  hours________________________________________</w:t>
      </w:r>
      <w:bookmarkStart w:id="0" w:name="_GoBack"/>
      <w:bookmarkEnd w:id="0"/>
    </w:p>
    <w:sectPr w:rsidR="00A67F1E" w:rsidRPr="00AF3632" w:rsidSect="002F3E5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Nyal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E5E"/>
    <w:rsid w:val="00042D94"/>
    <w:rsid w:val="002E2155"/>
    <w:rsid w:val="002F3E5E"/>
    <w:rsid w:val="005C63FF"/>
    <w:rsid w:val="008C21A7"/>
    <w:rsid w:val="00A67F1E"/>
    <w:rsid w:val="00AF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55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154</Words>
  <Characters>884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Park Work Obligation Form</dc:title>
  <dc:subject/>
  <dc:creator>Marshall Mead</dc:creator>
  <cp:keywords/>
  <dc:description/>
  <cp:lastModifiedBy>Gary Stofer</cp:lastModifiedBy>
  <cp:revision>2</cp:revision>
  <cp:lastPrinted>2018-06-14T15:37:00Z</cp:lastPrinted>
  <dcterms:created xsi:type="dcterms:W3CDTF">2018-06-14T15:39:00Z</dcterms:created>
  <dcterms:modified xsi:type="dcterms:W3CDTF">2018-06-14T15:39:00Z</dcterms:modified>
</cp:coreProperties>
</file>